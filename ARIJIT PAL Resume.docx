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A15392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5B544DD" w14:textId="77777777" w:rsidR="0012488B" w:rsidRPr="005732C5" w:rsidRDefault="0012488B" w:rsidP="0012488B">
            <w:pPr>
              <w:shd w:val="clear" w:color="auto" w:fill="F4F4F4"/>
              <w:rPr>
                <w:rFonts w:asciiTheme="majorHAnsi" w:eastAsia="Times New Roman" w:hAnsiTheme="majorHAnsi" w:cs="Times New Roman"/>
                <w:b/>
                <w:bCs/>
                <w:color w:val="355D7E" w:themeColor="accent1" w:themeShade="80"/>
                <w:sz w:val="24"/>
                <w:szCs w:val="24"/>
                <w:u w:val="single"/>
                <w:lang w:eastAsia="en-US"/>
              </w:rPr>
            </w:pPr>
            <w:r w:rsidRPr="005732C5">
              <w:rPr>
                <w:rFonts w:asciiTheme="majorHAnsi" w:eastAsia="Times New Roman" w:hAnsiTheme="majorHAnsi" w:cs="Times New Roman"/>
                <w:b/>
                <w:bCs/>
                <w:color w:val="355D7E" w:themeColor="accent1" w:themeShade="80"/>
                <w:sz w:val="24"/>
                <w:szCs w:val="24"/>
                <w:u w:val="single"/>
                <w:lang w:eastAsia="en-US"/>
              </w:rPr>
              <w:t>PERSONAL INFO.</w:t>
            </w:r>
          </w:p>
          <w:p w14:paraId="061F9234" w14:textId="0B20184B" w:rsidR="0012488B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  <w:t>Email</w:t>
            </w:r>
          </w:p>
          <w:p w14:paraId="653FF493" w14:textId="6BBE58B6" w:rsidR="00760CC6" w:rsidRDefault="00032EC1" w:rsidP="0012488B">
            <w:pPr>
              <w:shd w:val="clear" w:color="auto" w:fill="F4F4F4"/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</w:pPr>
            <w:hyperlink r:id="rId9" w:history="1">
              <w:r w:rsidR="00760CC6" w:rsidRPr="00F6505C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lang w:eastAsia="en-US"/>
                </w:rPr>
                <w:t>arijitpal14ap@gmail.com</w:t>
              </w:r>
            </w:hyperlink>
          </w:p>
          <w:p w14:paraId="077B33D5" w14:textId="77777777" w:rsidR="0012488B" w:rsidRPr="005732C5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  <w:t>Phone</w:t>
            </w:r>
          </w:p>
          <w:p w14:paraId="1C803212" w14:textId="77777777" w:rsidR="0012488B" w:rsidRPr="005732C5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color w:val="7F7F7F" w:themeColor="text1" w:themeTint="80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color w:val="7F7F7F" w:themeColor="text1" w:themeTint="80"/>
                <w:sz w:val="22"/>
                <w:lang w:eastAsia="en-US"/>
              </w:rPr>
              <w:t>9111974865</w:t>
            </w:r>
          </w:p>
          <w:p w14:paraId="7D0D9F26" w14:textId="77777777" w:rsidR="0012488B" w:rsidRPr="005732C5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  <w:t>Address</w:t>
            </w:r>
          </w:p>
          <w:p w14:paraId="44C5272D" w14:textId="14B612A8" w:rsidR="00DA3161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color w:val="7F7F7F" w:themeColor="text1" w:themeTint="80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color w:val="7F7F7F" w:themeColor="text1" w:themeTint="80"/>
                <w:sz w:val="22"/>
                <w:lang w:eastAsia="en-US"/>
              </w:rPr>
              <w:t>Vidya Nagar Near "Amba Tower" Bilaspur, Chhattisgarh</w:t>
            </w:r>
          </w:p>
          <w:p w14:paraId="27F66F3B" w14:textId="56279AEC" w:rsidR="0012488B" w:rsidRPr="0012488B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</w:pPr>
            <w:r w:rsidRPr="0012488B">
              <w:rPr>
                <w:rFonts w:ascii="Calibri" w:eastAsia="Times New Roman" w:hAnsi="Calibri" w:cs="Calibri"/>
                <w:b/>
                <w:bCs/>
                <w:color w:val="7F7F7F" w:themeColor="text1" w:themeTint="80"/>
                <w:sz w:val="22"/>
                <w:lang w:eastAsia="en-US"/>
              </w:rPr>
              <w:t xml:space="preserve">LinkedIn profile </w:t>
            </w:r>
          </w:p>
          <w:p w14:paraId="3DEFFD72" w14:textId="4AAA8F63" w:rsidR="00DA3161" w:rsidRDefault="00032EC1" w:rsidP="00E31F04">
            <w:pPr>
              <w:rPr>
                <w:rFonts w:ascii="Calibri" w:eastAsia="Times New Roman" w:hAnsi="Calibri" w:cs="Calibri"/>
                <w:color w:val="7F7F7F" w:themeColor="text1" w:themeTint="80"/>
                <w:sz w:val="22"/>
                <w:lang w:eastAsia="en-US"/>
              </w:rPr>
            </w:pPr>
            <w:hyperlink r:id="rId10" w:history="1">
              <w:r w:rsidR="00193A5D" w:rsidRPr="00193A5D">
                <w:rPr>
                  <w:rFonts w:ascii="Segoe UI" w:hAnsi="Segoe UI" w:cs="Segoe UI"/>
                  <w:color w:val="0000FF"/>
                  <w:u w:val="single"/>
                  <w:bdr w:val="none" w:sz="0" w:space="0" w:color="auto" w:frame="1"/>
                  <w:shd w:val="clear" w:color="auto" w:fill="FFFFFF"/>
                </w:rPr>
                <w:t>linkedin.com/in/arijit-pal-97557b214</w:t>
              </w:r>
            </w:hyperlink>
          </w:p>
          <w:p w14:paraId="42455C0E" w14:textId="77777777" w:rsidR="0012488B" w:rsidRDefault="0012488B" w:rsidP="00E31F04">
            <w:pPr>
              <w:rPr>
                <w:rFonts w:ascii="Calibri" w:eastAsia="Times New Roman" w:hAnsi="Calibri" w:cs="Calibri"/>
                <w:color w:val="7F7F7F" w:themeColor="text1" w:themeTint="80"/>
                <w:sz w:val="22"/>
                <w:lang w:eastAsia="en-US"/>
              </w:rPr>
            </w:pPr>
          </w:p>
          <w:p w14:paraId="6BED740B" w14:textId="4F381A8D" w:rsidR="00760CC6" w:rsidRDefault="00760CC6" w:rsidP="00E31F04"/>
        </w:tc>
        <w:tc>
          <w:tcPr>
            <w:tcW w:w="720" w:type="dxa"/>
          </w:tcPr>
          <w:p w14:paraId="0F89C3D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CDB29" w14:textId="6527B170" w:rsidR="00070098" w:rsidRPr="00D54228" w:rsidRDefault="00992E22" w:rsidP="00070098">
            <w:pPr>
              <w:rPr>
                <w:rFonts w:ascii="Cambria Math" w:hAnsi="Cambria Math"/>
                <w:color w:val="262626" w:themeColor="text1" w:themeTint="D9"/>
                <w:sz w:val="56"/>
                <w:szCs w:val="56"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4228">
              <w:rPr>
                <w:rFonts w:ascii="Cambria Math" w:hAnsi="Cambria Math"/>
                <w:color w:val="262626" w:themeColor="text1" w:themeTint="D9"/>
                <w:sz w:val="56"/>
                <w:szCs w:val="56"/>
                <w14:shadow w14:blurRad="50800" w14:dist="38100" w14:dir="13500000" w14:sx="100000" w14:sy="100000" w14:kx="0" w14:ky="0" w14:algn="br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ARIJIT PAL</w:t>
            </w:r>
          </w:p>
          <w:p w14:paraId="5B69BCEB" w14:textId="0281575F" w:rsidR="00992E22" w:rsidRDefault="00992E22" w:rsidP="00070098"/>
          <w:p w14:paraId="37017C61" w14:textId="4F0D56CD" w:rsidR="00992E22" w:rsidRDefault="00992E22" w:rsidP="00070098"/>
          <w:p w14:paraId="4DC7E4D7" w14:textId="08A2FB4E" w:rsidR="00992E22" w:rsidRDefault="00992E22" w:rsidP="00070098"/>
          <w:p w14:paraId="6F8F81BA" w14:textId="6F70A4B8" w:rsidR="00992E22" w:rsidRDefault="00992E22" w:rsidP="00070098"/>
          <w:p w14:paraId="5EE35718" w14:textId="77777777" w:rsidR="004F5C8B" w:rsidRDefault="00BF2EA1" w:rsidP="004F5C8B">
            <w:pPr>
              <w:pStyle w:val="Heading3"/>
              <w:rPr>
                <w:color w:val="355D7E" w:themeColor="accent1" w:themeShade="80"/>
                <w:sz w:val="24"/>
                <w:u w:val="single"/>
              </w:rPr>
            </w:pPr>
            <w:r w:rsidRPr="00BF2EA1">
              <w:rPr>
                <w:color w:val="355D7E" w:themeColor="accent1" w:themeShade="80"/>
                <w:sz w:val="24"/>
                <w:u w:val="single"/>
              </w:rPr>
              <w:t>OBJECTIVE</w:t>
            </w:r>
          </w:p>
          <w:p w14:paraId="4F6C1344" w14:textId="783C3D6D" w:rsidR="00992E22" w:rsidRPr="00527F06" w:rsidRDefault="00BF2EA1" w:rsidP="004F5C8B">
            <w:pPr>
              <w:rPr>
                <w:rFonts w:ascii="Calibri" w:eastAsiaTheme="majorEastAsia" w:hAnsi="Calibri" w:cs="Calibri"/>
                <w:color w:val="595959" w:themeColor="text1" w:themeTint="A6"/>
                <w:sz w:val="22"/>
                <w:u w:val="single"/>
              </w:rPr>
            </w:pPr>
            <w:r w:rsidRPr="00527F06">
              <w:rPr>
                <w:rFonts w:ascii="Calibri" w:hAnsi="Calibri" w:cs="Calibri"/>
                <w:color w:val="595959" w:themeColor="text1" w:themeTint="A6"/>
                <w:sz w:val="22"/>
              </w:rPr>
              <w:t>Final Year Student Pursuing Bachelor of Technology in</w:t>
            </w:r>
            <w:r w:rsidR="004F5C8B" w:rsidRPr="00527F06"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 </w:t>
            </w:r>
            <w:r w:rsidRPr="00527F06">
              <w:rPr>
                <w:rFonts w:ascii="Calibri" w:hAnsi="Calibri" w:cs="Calibri"/>
                <w:color w:val="595959" w:themeColor="text1" w:themeTint="A6"/>
                <w:sz w:val="22"/>
              </w:rPr>
              <w:t>Computer Science &amp; Engineering</w:t>
            </w:r>
            <w:r w:rsidR="004F5C8B" w:rsidRPr="00527F06"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 and </w:t>
            </w:r>
            <w:r w:rsidR="00565BDE">
              <w:rPr>
                <w:rFonts w:ascii="Calibri" w:hAnsi="Calibri" w:cs="Calibri"/>
                <w:color w:val="595959" w:themeColor="text1" w:themeTint="A6"/>
                <w:sz w:val="22"/>
              </w:rPr>
              <w:t>seeking</w:t>
            </w:r>
            <w:r w:rsidR="004F5C8B" w:rsidRPr="00527F06"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 for</w:t>
            </w:r>
            <w:r w:rsidR="0056080E"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 a</w:t>
            </w:r>
            <w:r w:rsidR="00565BDE">
              <w:rPr>
                <w:rFonts w:ascii="Calibri" w:hAnsi="Calibri" w:cs="Calibri"/>
                <w:color w:val="595959" w:themeColor="text1" w:themeTint="A6"/>
                <w:sz w:val="22"/>
              </w:rPr>
              <w:t>n</w:t>
            </w:r>
            <w:r w:rsidR="004F5C8B" w:rsidRPr="00527F06"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 internship</w:t>
            </w:r>
            <w:r w:rsidR="00E57275">
              <w:rPr>
                <w:rFonts w:ascii="Calibri" w:hAnsi="Calibri" w:cs="Calibri"/>
                <w:color w:val="595959" w:themeColor="text1" w:themeTint="A6"/>
                <w:sz w:val="22"/>
              </w:rPr>
              <w:t>.</w:t>
            </w:r>
          </w:p>
          <w:p w14:paraId="27526691" w14:textId="50317960" w:rsidR="00CA0840" w:rsidRDefault="00CA0840" w:rsidP="00070098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150A2C9F" w14:textId="77777777" w:rsidR="00527F06" w:rsidRDefault="00527F06" w:rsidP="00070098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1049110328"/>
              <w:placeholder>
                <w:docPart w:val="AC5CEAD503E74238A9E11B636A725BD7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0788DBEA" w14:textId="77777777" w:rsidR="004F5C8B" w:rsidRDefault="004F5C8B" w:rsidP="004F5C8B">
                <w:pPr>
                  <w:pStyle w:val="NoSpacing"/>
                </w:pPr>
                <w:r w:rsidRPr="004F5C8B">
                  <w:rPr>
                    <w:rFonts w:asciiTheme="majorHAnsi" w:hAnsiTheme="majorHAnsi"/>
                    <w:b/>
                    <w:bCs/>
                    <w:color w:val="355D7E" w:themeColor="accent1" w:themeShade="80"/>
                    <w:sz w:val="24"/>
                    <w:szCs w:val="24"/>
                    <w:u w:val="single"/>
                  </w:rPr>
                  <w:t>EDUCATION</w:t>
                </w:r>
              </w:p>
            </w:sdtContent>
          </w:sdt>
          <w:p w14:paraId="28694938" w14:textId="1C25F0E4" w:rsidR="004F5C8B" w:rsidRPr="00527F06" w:rsidRDefault="004F5C8B" w:rsidP="004F5C8B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Amity </w:t>
            </w:r>
            <w:proofErr w:type="gramStart"/>
            <w:r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>University ,</w:t>
            </w:r>
            <w:proofErr w:type="gramEnd"/>
            <w:r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Raipur</w:t>
            </w:r>
          </w:p>
          <w:p w14:paraId="6A2ABF6F" w14:textId="3039728E" w:rsidR="004F5C8B" w:rsidRPr="00527F06" w:rsidRDefault="004F5C8B" w:rsidP="004F5C8B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527F06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 xml:space="preserve">August 2018 </w:t>
            </w:r>
            <w:r w:rsidR="00D54228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>- …</w:t>
            </w:r>
          </w:p>
          <w:p w14:paraId="76EF0FF2" w14:textId="67011912" w:rsidR="004F5C8B" w:rsidRPr="00527F06" w:rsidRDefault="004F5C8B" w:rsidP="00527F06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363D49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Bachelor of Technology in Computer Science Engineering</w:t>
            </w:r>
            <w:r w:rsidR="00527F06" w:rsidRPr="00527F06">
              <w:rPr>
                <w:rFonts w:ascii="Calibri" w:eastAsia="Times New Roman" w:hAnsi="Calibri" w:cs="Calibri"/>
                <w:i/>
                <w:iCs/>
                <w:color w:val="363D49"/>
                <w:sz w:val="22"/>
                <w:lang w:eastAsia="en-US"/>
              </w:rPr>
              <w:t>.</w:t>
            </w:r>
          </w:p>
          <w:p w14:paraId="302BBE60" w14:textId="77777777" w:rsidR="00527F06" w:rsidRPr="00527F06" w:rsidRDefault="00527F06" w:rsidP="00527F06">
            <w:pPr>
              <w:shd w:val="clear" w:color="auto" w:fill="FFFFFF"/>
              <w:rPr>
                <w:rFonts w:ascii="Arimo" w:eastAsia="Times New Roman" w:hAnsi="Arimo" w:cs="Times New Roman"/>
                <w:i/>
                <w:iCs/>
                <w:color w:val="363D49"/>
                <w:sz w:val="20"/>
                <w:szCs w:val="20"/>
                <w:lang w:eastAsia="en-US"/>
              </w:rPr>
            </w:pPr>
          </w:p>
          <w:p w14:paraId="00FD8CF5" w14:textId="425E93F2" w:rsidR="00527F06" w:rsidRPr="00070098" w:rsidRDefault="00527F06" w:rsidP="00070098"/>
        </w:tc>
      </w:tr>
      <w:tr w:rsidR="001B2ABD" w14:paraId="6F568B10" w14:textId="77777777" w:rsidTr="00527F06">
        <w:trPr>
          <w:trHeight w:val="8505"/>
        </w:trPr>
        <w:tc>
          <w:tcPr>
            <w:tcW w:w="3600" w:type="dxa"/>
          </w:tcPr>
          <w:p w14:paraId="1DADC74B" w14:textId="77777777" w:rsidR="0012488B" w:rsidRPr="005732C5" w:rsidRDefault="0012488B" w:rsidP="0012488B">
            <w:pPr>
              <w:shd w:val="clear" w:color="auto" w:fill="F4F4F4"/>
              <w:rPr>
                <w:rFonts w:asciiTheme="majorHAnsi" w:eastAsia="Times New Roman" w:hAnsiTheme="majorHAnsi" w:cs="Times New Roman"/>
                <w:b/>
                <w:bCs/>
                <w:color w:val="355D7E" w:themeColor="accent1" w:themeShade="80"/>
                <w:sz w:val="24"/>
                <w:szCs w:val="24"/>
                <w:u w:val="single"/>
                <w:lang w:eastAsia="en-US"/>
              </w:rPr>
            </w:pPr>
            <w:r w:rsidRPr="00CA0840">
              <w:rPr>
                <w:rFonts w:asciiTheme="majorHAnsi" w:eastAsia="Times New Roman" w:hAnsiTheme="majorHAnsi" w:cs="Times New Roman"/>
                <w:b/>
                <w:bCs/>
                <w:color w:val="355D7E" w:themeColor="accent1" w:themeShade="80"/>
                <w:sz w:val="24"/>
                <w:szCs w:val="24"/>
                <w:u w:val="single"/>
                <w:lang w:eastAsia="en-US"/>
              </w:rPr>
              <w:t>LANGUAGES</w:t>
            </w:r>
          </w:p>
          <w:p w14:paraId="2EC357E5" w14:textId="77777777" w:rsidR="0012488B" w:rsidRPr="005732C5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</w:pPr>
            <w:r w:rsidRPr="005732C5"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  <w:t>English (Professional Proficiency)</w:t>
            </w:r>
          </w:p>
          <w:p w14:paraId="170FC941" w14:textId="77777777" w:rsidR="0012488B" w:rsidRPr="005732C5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Hindi (Bilingual Proficiency)</w:t>
            </w:r>
          </w:p>
          <w:p w14:paraId="53A88D04" w14:textId="77777777" w:rsidR="0012488B" w:rsidRPr="005732C5" w:rsidRDefault="0012488B" w:rsidP="0012488B">
            <w:pPr>
              <w:shd w:val="clear" w:color="auto" w:fill="F4F4F4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French (Elementary Proficiency)</w:t>
            </w:r>
          </w:p>
          <w:p w14:paraId="5C677014" w14:textId="79DDF4A5" w:rsidR="008A5F19" w:rsidRDefault="0012488B" w:rsidP="00760CC6">
            <w:pPr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  <w:r w:rsidRPr="005732C5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Bengali (Native Proficiency</w:t>
            </w:r>
            <w:r w:rsidR="00645F41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)</w:t>
            </w:r>
          </w:p>
          <w:p w14:paraId="06D57743" w14:textId="77777777" w:rsidR="00760CC6" w:rsidRPr="00760CC6" w:rsidRDefault="00760CC6" w:rsidP="00760CC6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</w:p>
          <w:p w14:paraId="1275FD4E" w14:textId="38DEF4F0" w:rsidR="008A5F19" w:rsidRPr="00CA0840" w:rsidRDefault="008A5F19" w:rsidP="008A5F19">
            <w:pPr>
              <w:pStyle w:val="Heading3"/>
              <w:rPr>
                <w:color w:val="355D7E" w:themeColor="accent1" w:themeShade="80"/>
                <w:sz w:val="24"/>
                <w:u w:val="single"/>
              </w:rPr>
            </w:pPr>
            <w:r w:rsidRPr="00CA0840">
              <w:rPr>
                <w:color w:val="355D7E" w:themeColor="accent1" w:themeShade="80"/>
                <w:sz w:val="24"/>
                <w:u w:val="single"/>
              </w:rPr>
              <w:t>INTEREST</w:t>
            </w:r>
          </w:p>
          <w:p w14:paraId="53835E0B" w14:textId="77777777" w:rsidR="008A5F19" w:rsidRDefault="008A5F1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595959" w:themeColor="text1" w:themeTint="A6"/>
                <w:sz w:val="22"/>
              </w:rPr>
              <w:t>Aritificial</w:t>
            </w:r>
            <w:proofErr w:type="spellEnd"/>
            <w:r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 Intelligence</w:t>
            </w:r>
          </w:p>
          <w:p w14:paraId="71BBBB7D" w14:textId="77777777" w:rsidR="008A5F19" w:rsidRDefault="008A5F1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</w:rPr>
              <w:t>Software Engineering</w:t>
            </w:r>
          </w:p>
          <w:p w14:paraId="4A148F0A" w14:textId="77777777" w:rsidR="008A5F19" w:rsidRDefault="008A5F1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</w:rPr>
              <w:t>Operating System</w:t>
            </w:r>
          </w:p>
          <w:p w14:paraId="11C04A61" w14:textId="77777777" w:rsidR="008A5F19" w:rsidRDefault="008A5F1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</w:rPr>
              <w:t>Machine Learning</w:t>
            </w:r>
          </w:p>
          <w:p w14:paraId="18F21341" w14:textId="77777777" w:rsidR="008A5F19" w:rsidRDefault="008A5F1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</w:rPr>
              <w:t>Computer Architecture</w:t>
            </w:r>
          </w:p>
          <w:p w14:paraId="12A3228D" w14:textId="77777777" w:rsidR="003A7133" w:rsidRDefault="003A7133" w:rsidP="003A7133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</w:p>
          <w:p w14:paraId="0027ACCE" w14:textId="77777777" w:rsidR="00C36AC4" w:rsidRDefault="00C36AC4" w:rsidP="004D3011"/>
          <w:p w14:paraId="3981EF81" w14:textId="77777777" w:rsidR="008A5F19" w:rsidRPr="003A7133" w:rsidRDefault="008A5F19" w:rsidP="008A5F19">
            <w:pPr>
              <w:rPr>
                <w:rFonts w:asciiTheme="majorHAnsi" w:hAnsiTheme="majorHAnsi" w:cs="Calibr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3A7133">
              <w:rPr>
                <w:rFonts w:asciiTheme="majorHAnsi" w:hAnsiTheme="majorHAnsi" w:cs="Calibri"/>
                <w:b/>
                <w:bCs/>
                <w:color w:val="355D7E" w:themeColor="accent1" w:themeShade="80"/>
                <w:sz w:val="24"/>
                <w:szCs w:val="24"/>
                <w:u w:val="single"/>
              </w:rPr>
              <w:t>VOLOUNTEERING</w:t>
            </w:r>
          </w:p>
          <w:p w14:paraId="48CE0513" w14:textId="73528A32" w:rsidR="008A5F19" w:rsidRDefault="008A5F1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National Conference </w:t>
            </w:r>
          </w:p>
          <w:p w14:paraId="408C937B" w14:textId="73332748" w:rsidR="009A1429" w:rsidRDefault="009A142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</w:rPr>
              <w:t>Blood Donation</w:t>
            </w:r>
          </w:p>
          <w:p w14:paraId="07AAD6E6" w14:textId="4002EDC0" w:rsidR="00AC79E9" w:rsidRDefault="00AC79E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</w:p>
          <w:p w14:paraId="4B67C16E" w14:textId="66747B44" w:rsidR="00AC79E9" w:rsidRDefault="00AC79E9" w:rsidP="008A5F1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</w:p>
          <w:p w14:paraId="1DA9C588" w14:textId="34462B77" w:rsidR="00AC79E9" w:rsidRDefault="00263785" w:rsidP="008A5F19">
            <w:pPr>
              <w:rPr>
                <w:rFonts w:asciiTheme="majorHAnsi" w:hAnsiTheme="majorHAnsi" w:cs="Calibri"/>
                <w:b/>
                <w:bCs/>
                <w:color w:val="355D7E" w:themeColor="accent1" w:themeShade="80"/>
                <w:sz w:val="24"/>
                <w:szCs w:val="24"/>
                <w:u w:val="single"/>
              </w:rPr>
            </w:pPr>
            <w:r w:rsidRPr="00263785">
              <w:rPr>
                <w:rFonts w:asciiTheme="majorHAnsi" w:hAnsiTheme="majorHAnsi" w:cs="Calibri"/>
                <w:b/>
                <w:bCs/>
                <w:color w:val="355D7E" w:themeColor="accent1" w:themeShade="80"/>
                <w:sz w:val="24"/>
                <w:szCs w:val="24"/>
                <w:u w:val="single"/>
              </w:rPr>
              <w:t>CERTIFICATE</w:t>
            </w:r>
          </w:p>
          <w:p w14:paraId="689AFE25" w14:textId="77777777" w:rsidR="000D75B5" w:rsidRPr="009A1429" w:rsidRDefault="00263785" w:rsidP="004D3011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9A1429">
              <w:rPr>
                <w:rFonts w:ascii="Calibri" w:hAnsi="Calibri" w:cs="Calibri"/>
                <w:color w:val="595959" w:themeColor="text1" w:themeTint="A6"/>
                <w:sz w:val="22"/>
              </w:rPr>
              <w:t>KSHITIJ Techno-management Fest</w:t>
            </w:r>
          </w:p>
          <w:p w14:paraId="732C8957" w14:textId="77777777" w:rsidR="00263785" w:rsidRPr="009A1429" w:rsidRDefault="00263785" w:rsidP="004D3011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9A1429">
              <w:rPr>
                <w:rFonts w:ascii="Calibri" w:hAnsi="Calibri" w:cs="Calibri"/>
                <w:color w:val="595959" w:themeColor="text1" w:themeTint="A6"/>
                <w:sz w:val="22"/>
              </w:rPr>
              <w:t>Machine Learning (Google Crowdsource)</w:t>
            </w:r>
          </w:p>
          <w:p w14:paraId="6D785F95" w14:textId="77777777" w:rsidR="00263785" w:rsidRPr="009A1429" w:rsidRDefault="00263785" w:rsidP="004D3011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9A1429">
              <w:rPr>
                <w:rFonts w:ascii="Calibri" w:hAnsi="Calibri" w:cs="Calibri"/>
                <w:color w:val="595959" w:themeColor="text1" w:themeTint="A6"/>
                <w:sz w:val="22"/>
              </w:rPr>
              <w:t>Vocational Training</w:t>
            </w:r>
          </w:p>
          <w:p w14:paraId="7FD96287" w14:textId="77777777" w:rsidR="009A1429" w:rsidRPr="009A1429" w:rsidRDefault="009A1429" w:rsidP="004D3011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9A1429">
              <w:rPr>
                <w:rFonts w:ascii="Calibri" w:hAnsi="Calibri" w:cs="Calibri"/>
                <w:color w:val="595959" w:themeColor="text1" w:themeTint="A6"/>
                <w:sz w:val="22"/>
              </w:rPr>
              <w:t>National Conference</w:t>
            </w:r>
          </w:p>
          <w:p w14:paraId="344D220C" w14:textId="21D08894" w:rsidR="009A1429" w:rsidRPr="00263785" w:rsidRDefault="009A1429" w:rsidP="004D3011">
            <w:pPr>
              <w:rPr>
                <w:rFonts w:ascii="Calibri" w:hAnsi="Calibri" w:cs="Calibri"/>
                <w:color w:val="355D7E" w:themeColor="accent1" w:themeShade="80"/>
                <w:sz w:val="22"/>
              </w:rPr>
            </w:pPr>
            <w:r w:rsidRPr="009A1429">
              <w:rPr>
                <w:rFonts w:ascii="Calibri" w:hAnsi="Calibri" w:cs="Calibri"/>
                <w:color w:val="595959" w:themeColor="text1" w:themeTint="A6"/>
                <w:sz w:val="22"/>
              </w:rPr>
              <w:t xml:space="preserve">Blood Donation </w:t>
            </w:r>
          </w:p>
        </w:tc>
        <w:tc>
          <w:tcPr>
            <w:tcW w:w="720" w:type="dxa"/>
          </w:tcPr>
          <w:p w14:paraId="0E1FF0F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E2C1162" w14:textId="00F090C9" w:rsidR="00036450" w:rsidRDefault="00032EC1" w:rsidP="00527F06">
            <w:pPr>
              <w:pStyle w:val="NoSpacing"/>
            </w:pPr>
            <w:sdt>
              <w:sdtPr>
                <w:id w:val="1001553383"/>
                <w:placeholder>
                  <w:docPart w:val="415FAD2F515743E592F9400FEA5A761D"/>
                </w:placeholder>
                <w:temporary/>
                <w:showingPlcHdr/>
                <w15:appearance w15:val="hidden"/>
              </w:sdtPr>
              <w:sdtEndPr/>
              <w:sdtContent>
                <w:r w:rsidR="00070098" w:rsidRPr="00527F06">
                  <w:rPr>
                    <w:rFonts w:asciiTheme="majorHAnsi" w:hAnsiTheme="majorHAnsi"/>
                    <w:b/>
                    <w:bCs/>
                    <w:color w:val="355D7E" w:themeColor="accent1" w:themeShade="80"/>
                    <w:sz w:val="24"/>
                    <w:szCs w:val="24"/>
                    <w:u w:val="single"/>
                  </w:rPr>
                  <w:t>WORK EXPERIENCE</w:t>
                </w:r>
              </w:sdtContent>
            </w:sdt>
          </w:p>
          <w:p w14:paraId="206BF3BC" w14:textId="0AD05393" w:rsidR="00F06A25" w:rsidRPr="00527F06" w:rsidRDefault="00C36B80" w:rsidP="00C36B80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>Workshop</w:t>
            </w:r>
            <w:r w:rsidR="00F06A25"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                                           </w:t>
            </w:r>
            <w:r w:rsidR="00D007D4"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        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18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th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Jan2019 - 20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th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Jan2019</w:t>
            </w:r>
            <w:r w:rsidR="00F06A25"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                 </w:t>
            </w:r>
          </w:p>
          <w:p w14:paraId="4ED34766" w14:textId="77777777" w:rsidR="00F06A25" w:rsidRPr="00527F06" w:rsidRDefault="00C36B80" w:rsidP="00C36B80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 IIT, Kharagpur</w:t>
            </w:r>
          </w:p>
          <w:p w14:paraId="3B95347A" w14:textId="66510FAD" w:rsidR="00C36B80" w:rsidRPr="00527F06" w:rsidRDefault="00C36B80" w:rsidP="00C36B80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Attending Workshop &amp; Developing Skills</w:t>
            </w:r>
          </w:p>
          <w:p w14:paraId="66CBF1C3" w14:textId="660B1345" w:rsidR="00C36B80" w:rsidRPr="00527F06" w:rsidRDefault="00C36B80" w:rsidP="00C36B80">
            <w:pPr>
              <w:shd w:val="clear" w:color="auto" w:fill="FFFFFF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</w:p>
          <w:p w14:paraId="3A9537A7" w14:textId="555A50C1" w:rsidR="00527F06" w:rsidRDefault="00C36B80" w:rsidP="00C36B80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>Machine Learning Workshop</w:t>
            </w:r>
            <w:r w:rsidR="00F06A25"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     </w:t>
            </w:r>
            <w:r w:rsidR="00D007D4"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      </w:t>
            </w:r>
            <w:r w:rsidR="00F06A25"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</w:t>
            </w:r>
            <w:r w:rsid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 xml:space="preserve">       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2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nd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Feb2019 – 3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rd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="00F06A2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Feb2019     </w:t>
            </w:r>
          </w:p>
          <w:p w14:paraId="632E139C" w14:textId="3AF0951C" w:rsidR="00F06A25" w:rsidRPr="00527F06" w:rsidRDefault="00527F06" w:rsidP="00C36B80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NIT ,</w:t>
            </w:r>
            <w:r w:rsidR="00C36B80"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Raipur</w:t>
            </w:r>
            <w:proofErr w:type="gramEnd"/>
          </w:p>
          <w:p w14:paraId="720D497D" w14:textId="519884DE" w:rsidR="00C36B80" w:rsidRPr="00527F06" w:rsidRDefault="00C36B80" w:rsidP="00C36B80">
            <w:pPr>
              <w:shd w:val="clear" w:color="auto" w:fill="FFFFFF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GOOGLE CROWDSOURCE</w:t>
            </w:r>
          </w:p>
          <w:p w14:paraId="085DDF44" w14:textId="77777777" w:rsidR="00F06A25" w:rsidRPr="00527F06" w:rsidRDefault="00F06A25" w:rsidP="00C36B80">
            <w:pPr>
              <w:shd w:val="clear" w:color="auto" w:fill="FFFFFF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</w:p>
          <w:p w14:paraId="6B4AEA69" w14:textId="10F31C85" w:rsidR="00F06A25" w:rsidRPr="00527F06" w:rsidRDefault="00F06A25" w:rsidP="00C36B80">
            <w:pPr>
              <w:shd w:val="clear" w:color="auto" w:fill="FFFFFF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>Research Paper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                             </w:t>
            </w:r>
            <w:r w:rsidR="00D007D4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    </w:t>
            </w:r>
            <w:r w:rsid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  </w:t>
            </w:r>
            <w:r w:rsidR="00D007D4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12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th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Feb2019 – 13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th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Feb2019</w:t>
            </w:r>
          </w:p>
          <w:p w14:paraId="79B5C756" w14:textId="53AB3CDE" w:rsidR="00C36B80" w:rsidRPr="00527F06" w:rsidRDefault="00F06A25" w:rsidP="00C36B80">
            <w:pPr>
              <w:shd w:val="clear" w:color="auto" w:fill="FFFFFF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National </w:t>
            </w:r>
            <w:proofErr w:type="spellStart"/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Confrence</w:t>
            </w:r>
            <w:proofErr w:type="spellEnd"/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 In Amity </w:t>
            </w:r>
            <w:proofErr w:type="spellStart"/>
            <w:proofErr w:type="gramStart"/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University,Raipur</w:t>
            </w:r>
            <w:proofErr w:type="spellEnd"/>
            <w:proofErr w:type="gramEnd"/>
          </w:p>
          <w:p w14:paraId="1B775E83" w14:textId="62E03189" w:rsidR="00F06A25" w:rsidRPr="00527F06" w:rsidRDefault="00F06A25" w:rsidP="00C36B80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                              </w:t>
            </w:r>
          </w:p>
          <w:p w14:paraId="686039BA" w14:textId="7B1A0631" w:rsidR="00C36B80" w:rsidRPr="00527F06" w:rsidRDefault="00F06A25" w:rsidP="00C36B80">
            <w:pPr>
              <w:shd w:val="clear" w:color="auto" w:fill="FFFFFF"/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b/>
                <w:bCs/>
                <w:color w:val="595959" w:themeColor="text1" w:themeTint="A6"/>
                <w:sz w:val="22"/>
                <w:lang w:eastAsia="en-US"/>
              </w:rPr>
              <w:t>Vocational Training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                 </w:t>
            </w:r>
            <w:r w:rsidR="00E1685F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</w:t>
            </w:r>
            <w:r w:rsidR="00E1685F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 </w:t>
            </w:r>
            <w:r w:rsidR="00D007D4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     </w:t>
            </w:r>
            <w:r w:rsid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   </w:t>
            </w:r>
            <w:r w:rsidR="00D007D4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1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st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July</w:t>
            </w:r>
            <w:r w:rsidR="00C36B80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2020 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–</w:t>
            </w:r>
            <w:r w:rsidR="00C36B80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30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>th</w:t>
            </w:r>
            <w:r w:rsidR="0061576A">
              <w:rPr>
                <w:rFonts w:ascii="Calibri" w:eastAsia="Times New Roman" w:hAnsi="Calibri" w:cs="Calibri"/>
                <w:color w:val="595959" w:themeColor="text1" w:themeTint="A6"/>
                <w:sz w:val="22"/>
                <w:vertAlign w:val="superscript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Sep</w:t>
            </w:r>
            <w:r w:rsidR="00C36B80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20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20     </w:t>
            </w: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 </w:t>
            </w:r>
            <w:r w:rsidR="00D007D4"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 </w:t>
            </w:r>
            <w:proofErr w:type="spellStart"/>
            <w:r w:rsidR="00C36B80"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NiceTec</w:t>
            </w:r>
            <w:proofErr w:type="spellEnd"/>
            <w:r w:rsidR="00C36B80"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 Computer Education, Bilaspur</w:t>
            </w:r>
          </w:p>
          <w:p w14:paraId="290016BB" w14:textId="79DBF1D2" w:rsidR="00D17312" w:rsidRPr="00527F06" w:rsidRDefault="00C36B80" w:rsidP="00CA0840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</w:pPr>
            <w:r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 xml:space="preserve">C, C++, </w:t>
            </w:r>
            <w:r w:rsidR="00CA0840" w:rsidRPr="00527F06">
              <w:rPr>
                <w:rFonts w:ascii="Calibri" w:eastAsia="Times New Roman" w:hAnsi="Calibri" w:cs="Calibri"/>
                <w:i/>
                <w:iCs/>
                <w:color w:val="595959" w:themeColor="text1" w:themeTint="A6"/>
                <w:sz w:val="22"/>
                <w:lang w:eastAsia="en-US"/>
              </w:rPr>
              <w:t>JAVA</w:t>
            </w:r>
          </w:p>
          <w:p w14:paraId="2941B43A" w14:textId="53D39001" w:rsidR="00CA0840" w:rsidRDefault="00CA0840" w:rsidP="00CA0840">
            <w:pPr>
              <w:shd w:val="clear" w:color="auto" w:fill="FFFFFF"/>
              <w:rPr>
                <w:rFonts w:ascii="Arimo" w:eastAsia="Times New Roman" w:hAnsi="Arimo" w:cs="Times New Roman"/>
                <w:color w:val="363D49"/>
                <w:sz w:val="24"/>
                <w:szCs w:val="24"/>
                <w:lang w:eastAsia="en-US"/>
              </w:rPr>
            </w:pPr>
          </w:p>
          <w:p w14:paraId="76485A9D" w14:textId="77777777" w:rsidR="00527F06" w:rsidRPr="00CA0840" w:rsidRDefault="00527F06" w:rsidP="00CA0840">
            <w:pPr>
              <w:shd w:val="clear" w:color="auto" w:fill="FFFFFF"/>
              <w:rPr>
                <w:rFonts w:ascii="Arimo" w:eastAsia="Times New Roman" w:hAnsi="Arimo" w:cs="Times New Roman"/>
                <w:color w:val="363D49"/>
                <w:sz w:val="24"/>
                <w:szCs w:val="24"/>
                <w:lang w:eastAsia="en-US"/>
              </w:rPr>
            </w:pPr>
          </w:p>
          <w:p w14:paraId="7F5D5216" w14:textId="7C549491" w:rsidR="00036450" w:rsidRPr="00527F06" w:rsidRDefault="00032EC1" w:rsidP="00527F06">
            <w:pPr>
              <w:pStyle w:val="NoSpacing"/>
              <w:rPr>
                <w:sz w:val="24"/>
                <w:szCs w:val="24"/>
                <w:u w:val="single"/>
              </w:rPr>
            </w:pPr>
            <w:sdt>
              <w:sdtPr>
                <w:rPr>
                  <w:color w:val="355D7E" w:themeColor="accent1" w:themeShade="80"/>
                  <w:sz w:val="24"/>
                  <w:szCs w:val="24"/>
                  <w:u w:val="single"/>
                </w:rPr>
                <w:id w:val="1669594239"/>
                <w:placeholder>
                  <w:docPart w:val="E3583DAC967245E3B9751F08FE39807D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527F06">
                  <w:rPr>
                    <w:rStyle w:val="Heading2Char"/>
                    <w:color w:val="355D7E" w:themeColor="accent1" w:themeShade="80"/>
                    <w:sz w:val="24"/>
                    <w:szCs w:val="24"/>
                    <w:u w:val="single"/>
                  </w:rPr>
                  <w:t>SKILLS</w:t>
                </w:r>
              </w:sdtContent>
            </w:sdt>
          </w:p>
          <w:p w14:paraId="6FEEF026" w14:textId="7352C125" w:rsidR="00036450" w:rsidRPr="00527F06" w:rsidRDefault="002C2084" w:rsidP="004D3011">
            <w:pPr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</w:pP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C </w:t>
            </w:r>
            <w:proofErr w:type="gramStart"/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language ,</w:t>
            </w:r>
            <w:proofErr w:type="gramEnd"/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C++ , </w:t>
            </w:r>
            <w:r w:rsidRPr="00527F06"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  <w:t xml:space="preserve"> java , </w:t>
            </w:r>
            <w:r w:rsidR="00D17312" w:rsidRPr="00527F06"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  <w:t>Python ,</w:t>
            </w:r>
            <w:r w:rsidR="00D54228"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  <w:t xml:space="preserve"> html,</w:t>
            </w:r>
            <w:r w:rsidR="00D17312" w:rsidRPr="00527F06"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Linux/</w:t>
            </w:r>
            <w:proofErr w:type="spellStart"/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unix</w:t>
            </w:r>
            <w:proofErr w:type="spellEnd"/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</w:t>
            </w:r>
            <w:r w:rsidR="000D75B5"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 xml:space="preserve"> </w:t>
            </w:r>
            <w:r w:rsidRPr="00527F06">
              <w:rPr>
                <w:rFonts w:ascii="Calibri" w:eastAsia="Times New Roman" w:hAnsi="Calibri" w:cs="Calibri"/>
                <w:color w:val="595959" w:themeColor="text1" w:themeTint="A6"/>
                <w:sz w:val="22"/>
                <w:lang w:eastAsia="en-US"/>
              </w:rPr>
              <w:t>,</w:t>
            </w:r>
            <w:r w:rsidR="00D17312" w:rsidRPr="00527F06"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  <w:t xml:space="preserve"> Complete Microsoft Office Suite inc. Microsoft Project &amp; Visio</w:t>
            </w:r>
            <w:r w:rsidR="00F91FCD">
              <w:rPr>
                <w:rFonts w:ascii="Calibri" w:hAnsi="Calibri" w:cs="Calibri"/>
                <w:color w:val="595959" w:themeColor="text1" w:themeTint="A6"/>
                <w:sz w:val="22"/>
                <w:shd w:val="clear" w:color="auto" w:fill="F4F4F4"/>
              </w:rPr>
              <w:t>.</w:t>
            </w:r>
          </w:p>
          <w:p w14:paraId="6DA5FB75" w14:textId="13ACB982" w:rsidR="00537B39" w:rsidRDefault="00537B39" w:rsidP="004D3011">
            <w:pPr>
              <w:rPr>
                <w:rFonts w:ascii="Arimo" w:hAnsi="Arimo" w:hint="eastAsia"/>
                <w:color w:val="363D49"/>
                <w:sz w:val="20"/>
                <w:szCs w:val="20"/>
                <w:shd w:val="clear" w:color="auto" w:fill="F4F4F4"/>
              </w:rPr>
            </w:pPr>
          </w:p>
          <w:p w14:paraId="425A16FC" w14:textId="77777777" w:rsidR="00527F06" w:rsidRPr="00527F06" w:rsidRDefault="00527F06" w:rsidP="00527F06">
            <w:pPr>
              <w:rPr>
                <w:rFonts w:asciiTheme="majorHAnsi" w:hAnsiTheme="majorHAnsi"/>
                <w:b/>
                <w:bCs/>
                <w:color w:val="355D7E" w:themeColor="accent1" w:themeShade="80"/>
                <w:w w:val="127"/>
                <w:sz w:val="24"/>
                <w:szCs w:val="24"/>
                <w:u w:val="single"/>
              </w:rPr>
            </w:pPr>
          </w:p>
          <w:p w14:paraId="64556965" w14:textId="3CA66F58" w:rsidR="00537B39" w:rsidRPr="00527F06" w:rsidRDefault="00537B39" w:rsidP="00527F06">
            <w:pPr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  <w:u w:val="single"/>
              </w:rPr>
            </w:pPr>
            <w:r w:rsidRPr="00527F06">
              <w:rPr>
                <w:rFonts w:asciiTheme="majorHAnsi" w:hAnsiTheme="majorHAnsi"/>
                <w:b/>
                <w:bCs/>
                <w:color w:val="355D7E" w:themeColor="accent1" w:themeShade="80"/>
                <w:w w:val="127"/>
                <w:sz w:val="24"/>
                <w:szCs w:val="24"/>
                <w:u w:val="single"/>
              </w:rPr>
              <w:t>OTHER</w:t>
            </w:r>
            <w:r w:rsidRPr="00527F06">
              <w:rPr>
                <w:rFonts w:asciiTheme="majorHAnsi" w:hAnsiTheme="majorHAnsi"/>
                <w:b/>
                <w:bCs/>
                <w:color w:val="355D7E" w:themeColor="accent1" w:themeShade="80"/>
                <w:spacing w:val="5"/>
                <w:w w:val="127"/>
                <w:sz w:val="24"/>
                <w:szCs w:val="24"/>
                <w:u w:val="single"/>
              </w:rPr>
              <w:t xml:space="preserve"> </w:t>
            </w:r>
            <w:r w:rsidRPr="00527F06">
              <w:rPr>
                <w:rFonts w:asciiTheme="majorHAnsi" w:hAnsiTheme="majorHAnsi"/>
                <w:b/>
                <w:bCs/>
                <w:color w:val="355D7E" w:themeColor="accent1" w:themeShade="80"/>
                <w:w w:val="127"/>
                <w:sz w:val="24"/>
                <w:szCs w:val="24"/>
                <w:u w:val="single"/>
              </w:rPr>
              <w:t>SKILLS</w:t>
            </w:r>
            <w:r w:rsidRPr="00527F06">
              <w:rPr>
                <w:rFonts w:asciiTheme="majorHAnsi" w:hAnsiTheme="majorHAnsi"/>
                <w:b/>
                <w:bCs/>
                <w:color w:val="355D7E" w:themeColor="accent1" w:themeShade="80"/>
                <w:spacing w:val="5"/>
                <w:w w:val="127"/>
                <w:sz w:val="24"/>
                <w:szCs w:val="24"/>
                <w:u w:val="single"/>
              </w:rPr>
              <w:t xml:space="preserve"> </w:t>
            </w:r>
          </w:p>
          <w:p w14:paraId="1DDE34B8" w14:textId="77777777" w:rsidR="00537B39" w:rsidRPr="002C7ECC" w:rsidRDefault="00537B39" w:rsidP="00537B3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2C7ECC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 xml:space="preserve">Quick Learner </w:t>
            </w:r>
          </w:p>
          <w:p w14:paraId="35B518D8" w14:textId="77777777" w:rsidR="00537B39" w:rsidRPr="002C7ECC" w:rsidRDefault="00537B39" w:rsidP="00537B3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2C7ECC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 xml:space="preserve">Excellent Listening Skill </w:t>
            </w:r>
          </w:p>
          <w:p w14:paraId="33B145EF" w14:textId="77777777" w:rsidR="00537B39" w:rsidRPr="002C7ECC" w:rsidRDefault="00537B39" w:rsidP="00537B3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2C7ECC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 xml:space="preserve">Friendly </w:t>
            </w:r>
          </w:p>
          <w:p w14:paraId="43CC749F" w14:textId="77777777" w:rsidR="00537B39" w:rsidRPr="002C7ECC" w:rsidRDefault="00537B39" w:rsidP="00537B39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2C7ECC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 xml:space="preserve">Problem Solving </w:t>
            </w:r>
          </w:p>
          <w:p w14:paraId="0FDB65F7" w14:textId="77777777" w:rsidR="003426D2" w:rsidRPr="002C7ECC" w:rsidRDefault="003426D2" w:rsidP="003426D2">
            <w:pPr>
              <w:rPr>
                <w:rFonts w:ascii="Calibri" w:hAnsi="Calibri" w:cs="Calibri"/>
                <w:color w:val="595959" w:themeColor="text1" w:themeTint="A6"/>
                <w:sz w:val="22"/>
              </w:rPr>
            </w:pPr>
            <w:r w:rsidRPr="002C7ECC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 xml:space="preserve">Team Management &amp; Leadership Skill </w:t>
            </w:r>
          </w:p>
          <w:p w14:paraId="3FF0D26F" w14:textId="77777777" w:rsidR="00D007D4" w:rsidRDefault="00527F06" w:rsidP="004D3011">
            <w:pPr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</w:pPr>
            <w:r w:rsidRPr="002C7ECC"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  <w:t>Elementary UI/UX knowledge</w:t>
            </w:r>
          </w:p>
          <w:p w14:paraId="01251862" w14:textId="77777777" w:rsidR="008A5F19" w:rsidRDefault="008A5F19" w:rsidP="004D3011">
            <w:pPr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</w:pPr>
          </w:p>
          <w:p w14:paraId="36785556" w14:textId="77777777" w:rsidR="008A5F19" w:rsidRDefault="008A5F19" w:rsidP="004D3011">
            <w:pPr>
              <w:rPr>
                <w:rFonts w:ascii="Calibri" w:eastAsia="Century Gothic" w:hAnsi="Calibri" w:cs="Calibri"/>
                <w:color w:val="595959" w:themeColor="text1" w:themeTint="A6"/>
                <w:sz w:val="22"/>
              </w:rPr>
            </w:pPr>
          </w:p>
          <w:p w14:paraId="3A2317D8" w14:textId="6CA5F759" w:rsidR="008A5F19" w:rsidRPr="004D3011" w:rsidRDefault="008A5F19" w:rsidP="004D3011">
            <w:pPr>
              <w:rPr>
                <w:color w:val="FFFFFF" w:themeColor="background1"/>
              </w:rPr>
            </w:pPr>
          </w:p>
        </w:tc>
      </w:tr>
    </w:tbl>
    <w:p w14:paraId="6621DD98" w14:textId="2D4172CB" w:rsidR="0043117B" w:rsidRDefault="00032EC1" w:rsidP="008A5F19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4859" w14:textId="77777777" w:rsidR="00070098" w:rsidRDefault="00070098" w:rsidP="000C45FF">
      <w:r>
        <w:separator/>
      </w:r>
    </w:p>
  </w:endnote>
  <w:endnote w:type="continuationSeparator" w:id="0">
    <w:p w14:paraId="206D5521" w14:textId="77777777" w:rsidR="00070098" w:rsidRDefault="0007009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09F7" w14:textId="77777777" w:rsidR="00070098" w:rsidRDefault="00070098" w:rsidP="000C45FF">
      <w:r>
        <w:separator/>
      </w:r>
    </w:p>
  </w:footnote>
  <w:footnote w:type="continuationSeparator" w:id="0">
    <w:p w14:paraId="4F54537F" w14:textId="77777777" w:rsidR="00070098" w:rsidRDefault="0007009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A3C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12A711" wp14:editId="30A025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98"/>
    <w:rsid w:val="00032EC1"/>
    <w:rsid w:val="00036450"/>
    <w:rsid w:val="00070098"/>
    <w:rsid w:val="00094499"/>
    <w:rsid w:val="000A02BB"/>
    <w:rsid w:val="000C45FF"/>
    <w:rsid w:val="000D75B5"/>
    <w:rsid w:val="000E3FD1"/>
    <w:rsid w:val="00112054"/>
    <w:rsid w:val="001164F4"/>
    <w:rsid w:val="0012488B"/>
    <w:rsid w:val="001401B2"/>
    <w:rsid w:val="001525E1"/>
    <w:rsid w:val="00180329"/>
    <w:rsid w:val="0019001F"/>
    <w:rsid w:val="00193A5D"/>
    <w:rsid w:val="001A74A5"/>
    <w:rsid w:val="001B2ABD"/>
    <w:rsid w:val="001E0391"/>
    <w:rsid w:val="001E1759"/>
    <w:rsid w:val="001F1ECC"/>
    <w:rsid w:val="002400EB"/>
    <w:rsid w:val="00256CF7"/>
    <w:rsid w:val="00263785"/>
    <w:rsid w:val="00281FD5"/>
    <w:rsid w:val="002C2084"/>
    <w:rsid w:val="002C7ECC"/>
    <w:rsid w:val="0030481B"/>
    <w:rsid w:val="003156FC"/>
    <w:rsid w:val="003254B5"/>
    <w:rsid w:val="003426D2"/>
    <w:rsid w:val="0037121F"/>
    <w:rsid w:val="003A6B7D"/>
    <w:rsid w:val="003A7133"/>
    <w:rsid w:val="003B06CA"/>
    <w:rsid w:val="004071FC"/>
    <w:rsid w:val="00445947"/>
    <w:rsid w:val="004813B3"/>
    <w:rsid w:val="00496591"/>
    <w:rsid w:val="004C63E4"/>
    <w:rsid w:val="004D3011"/>
    <w:rsid w:val="004F5C8B"/>
    <w:rsid w:val="005262AC"/>
    <w:rsid w:val="00527F06"/>
    <w:rsid w:val="00537B39"/>
    <w:rsid w:val="0056080E"/>
    <w:rsid w:val="00565BDE"/>
    <w:rsid w:val="005732C5"/>
    <w:rsid w:val="005C7E25"/>
    <w:rsid w:val="005E39D5"/>
    <w:rsid w:val="00600670"/>
    <w:rsid w:val="0061038F"/>
    <w:rsid w:val="0061576A"/>
    <w:rsid w:val="0062123A"/>
    <w:rsid w:val="00645F41"/>
    <w:rsid w:val="00646E75"/>
    <w:rsid w:val="006504C3"/>
    <w:rsid w:val="006771D0"/>
    <w:rsid w:val="00715FCB"/>
    <w:rsid w:val="00743101"/>
    <w:rsid w:val="00760CC6"/>
    <w:rsid w:val="007775E1"/>
    <w:rsid w:val="007867A0"/>
    <w:rsid w:val="007927F5"/>
    <w:rsid w:val="00802CA0"/>
    <w:rsid w:val="008417DE"/>
    <w:rsid w:val="008837F2"/>
    <w:rsid w:val="008A5F19"/>
    <w:rsid w:val="009260CD"/>
    <w:rsid w:val="00952C25"/>
    <w:rsid w:val="00992E22"/>
    <w:rsid w:val="009A1429"/>
    <w:rsid w:val="00A2118D"/>
    <w:rsid w:val="00AC79E9"/>
    <w:rsid w:val="00AD76E2"/>
    <w:rsid w:val="00B1432B"/>
    <w:rsid w:val="00B20152"/>
    <w:rsid w:val="00B359E4"/>
    <w:rsid w:val="00B57D98"/>
    <w:rsid w:val="00B70850"/>
    <w:rsid w:val="00BF2EA1"/>
    <w:rsid w:val="00C066B6"/>
    <w:rsid w:val="00C36AC4"/>
    <w:rsid w:val="00C36B80"/>
    <w:rsid w:val="00C37BA1"/>
    <w:rsid w:val="00C4674C"/>
    <w:rsid w:val="00C506CF"/>
    <w:rsid w:val="00C51AB6"/>
    <w:rsid w:val="00C72BED"/>
    <w:rsid w:val="00C9578B"/>
    <w:rsid w:val="00CA0840"/>
    <w:rsid w:val="00CB0055"/>
    <w:rsid w:val="00D007D4"/>
    <w:rsid w:val="00D16DFC"/>
    <w:rsid w:val="00D17312"/>
    <w:rsid w:val="00D2522B"/>
    <w:rsid w:val="00D422DE"/>
    <w:rsid w:val="00D54228"/>
    <w:rsid w:val="00D5459D"/>
    <w:rsid w:val="00D950EA"/>
    <w:rsid w:val="00DA1F4D"/>
    <w:rsid w:val="00DA3161"/>
    <w:rsid w:val="00DD172A"/>
    <w:rsid w:val="00E1685F"/>
    <w:rsid w:val="00E25A26"/>
    <w:rsid w:val="00E31F04"/>
    <w:rsid w:val="00E4381A"/>
    <w:rsid w:val="00E55D74"/>
    <w:rsid w:val="00E57275"/>
    <w:rsid w:val="00F06A25"/>
    <w:rsid w:val="00F60274"/>
    <w:rsid w:val="00F77FB9"/>
    <w:rsid w:val="00F91FCD"/>
    <w:rsid w:val="00FB068F"/>
    <w:rsid w:val="00F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BB19CF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C51AB6"/>
    <w:rPr>
      <w:b/>
      <w:bCs/>
    </w:rPr>
  </w:style>
  <w:style w:type="paragraph" w:styleId="NoSpacing">
    <w:name w:val="No Spacing"/>
    <w:uiPriority w:val="1"/>
    <w:qFormat/>
    <w:rsid w:val="004F5C8B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9428">
          <w:marLeft w:val="0"/>
          <w:marRight w:val="0"/>
          <w:marTop w:val="0"/>
          <w:marBottom w:val="0"/>
          <w:divBdr>
            <w:top w:val="none" w:sz="0" w:space="0" w:color="DFDFDF"/>
            <w:left w:val="none" w:sz="0" w:space="0" w:color="DFDFDF"/>
            <w:bottom w:val="none" w:sz="0" w:space="0" w:color="auto"/>
            <w:right w:val="none" w:sz="0" w:space="0" w:color="DFDFDF"/>
          </w:divBdr>
          <w:divsChild>
            <w:div w:id="550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4916">
          <w:marLeft w:val="0"/>
          <w:marRight w:val="0"/>
          <w:marTop w:val="0"/>
          <w:marBottom w:val="0"/>
          <w:divBdr>
            <w:top w:val="none" w:sz="0" w:space="0" w:color="DFDFDF"/>
            <w:left w:val="none" w:sz="0" w:space="0" w:color="DFDFDF"/>
            <w:bottom w:val="none" w:sz="0" w:space="0" w:color="auto"/>
            <w:right w:val="none" w:sz="0" w:space="0" w:color="DFDFDF"/>
          </w:divBdr>
          <w:divsChild>
            <w:div w:id="1456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1495">
          <w:marLeft w:val="0"/>
          <w:marRight w:val="0"/>
          <w:marTop w:val="0"/>
          <w:marBottom w:val="0"/>
          <w:divBdr>
            <w:top w:val="none" w:sz="0" w:space="0" w:color="DFDFDF"/>
            <w:left w:val="none" w:sz="0" w:space="0" w:color="DFDFDF"/>
            <w:bottom w:val="none" w:sz="0" w:space="0" w:color="auto"/>
            <w:right w:val="none" w:sz="0" w:space="0" w:color="DFDFDF"/>
          </w:divBdr>
          <w:divsChild>
            <w:div w:id="181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0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rijit-pal-97557b214/?lipi=urn%3Ali%3Apage%3Ad_flagship3_resumebuilder%3BggzmUk7XSEiJBBlJHbICeQ%3D%3D" TargetMode="External"/><Relationship Id="rId4" Type="http://schemas.openxmlformats.org/officeDocument/2006/relationships/styles" Target="styles.xml"/><Relationship Id="rId9" Type="http://schemas.openxmlformats.org/officeDocument/2006/relationships/hyperlink" Target="mailto:arijitpal14ap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583DAC967245E3B9751F08FE39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67E52-9D46-4392-AC5E-A986DB55979B}"/>
      </w:docPartPr>
      <w:docPartBody>
        <w:p w:rsidR="00427A56" w:rsidRDefault="00E9098B">
          <w:pPr>
            <w:pStyle w:val="E3583DAC967245E3B9751F08FE39807D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415FAD2F515743E592F9400FEA5A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676FC-A86D-466F-960B-B17B0C2B0948}"/>
      </w:docPartPr>
      <w:docPartBody>
        <w:p w:rsidR="00427A56" w:rsidRDefault="00E9098B" w:rsidP="00E9098B">
          <w:pPr>
            <w:pStyle w:val="415FAD2F515743E592F9400FEA5A761D"/>
          </w:pPr>
          <w:r w:rsidRPr="00036450">
            <w:t>WORK EXPERIENCE</w:t>
          </w:r>
        </w:p>
      </w:docPartBody>
    </w:docPart>
    <w:docPart>
      <w:docPartPr>
        <w:name w:val="AC5CEAD503E74238A9E11B636A725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F0911-9F31-4859-A08A-68F12211FA62}"/>
      </w:docPartPr>
      <w:docPartBody>
        <w:p w:rsidR="002158F1" w:rsidRDefault="00D128AC" w:rsidP="00D128AC">
          <w:pPr>
            <w:pStyle w:val="AC5CEAD503E74238A9E11B636A725BD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8B"/>
    <w:rsid w:val="002158F1"/>
    <w:rsid w:val="00427A56"/>
    <w:rsid w:val="00D128AC"/>
    <w:rsid w:val="00E9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3583DAC967245E3B9751F08FE39807D">
    <w:name w:val="E3583DAC967245E3B9751F08FE39807D"/>
  </w:style>
  <w:style w:type="paragraph" w:customStyle="1" w:styleId="415FAD2F515743E592F9400FEA5A761D">
    <w:name w:val="415FAD2F515743E592F9400FEA5A761D"/>
    <w:rsid w:val="00E9098B"/>
  </w:style>
  <w:style w:type="paragraph" w:customStyle="1" w:styleId="AC5CEAD503E74238A9E11B636A725BD7">
    <w:name w:val="AC5CEAD503E74238A9E11B636A725BD7"/>
    <w:rsid w:val="00D12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openxmlformats.org/package/2006/metadata/core-properties"/>
    <ds:schemaRef ds:uri="16c05727-aa75-4e4a-9b5f-8a80a1165891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2021-06-16T19:15:00Z</dcterms:created>
  <dcterms:modified xsi:type="dcterms:W3CDTF">2021-06-28T10:00:00Z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